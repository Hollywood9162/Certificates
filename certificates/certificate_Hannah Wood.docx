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Hannah Wood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