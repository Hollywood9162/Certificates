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Dylan McCauley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