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Carson Rury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