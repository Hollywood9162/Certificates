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Ellem Nascimento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