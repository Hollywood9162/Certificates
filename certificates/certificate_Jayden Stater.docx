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Jayden Stater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