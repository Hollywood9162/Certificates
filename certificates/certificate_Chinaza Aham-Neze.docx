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Chinaza Aham-Neze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