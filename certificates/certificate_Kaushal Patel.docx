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Kaushal Patel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