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Sophia German-Kavle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