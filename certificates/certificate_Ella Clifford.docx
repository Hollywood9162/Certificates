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Ella Clifford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