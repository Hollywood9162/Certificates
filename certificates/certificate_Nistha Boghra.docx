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Nistha Boghra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