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Dalia Sifuentes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