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Sara Crabtree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