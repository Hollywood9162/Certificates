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Vikas Nandakumar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