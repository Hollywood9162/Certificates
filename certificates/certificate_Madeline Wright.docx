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Madeline Wright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