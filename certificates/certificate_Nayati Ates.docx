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Nayati Ates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