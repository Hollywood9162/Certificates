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Dasen Sellers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