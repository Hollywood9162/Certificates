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Natalie York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