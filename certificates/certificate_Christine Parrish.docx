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Christine Parrish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