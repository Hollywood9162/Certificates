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Diana Canenquez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