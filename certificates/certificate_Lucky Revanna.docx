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12E3" w14:textId="5DA6F100" w:rsidR="00552B31" w:rsidRPr="00660F57" w:rsidRDefault="000F65A9" w:rsidP="00CE567B">
      <w:pPr>
        <w:pStyle w:val="Titl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B1C712" wp14:editId="4166689C">
            <wp:simplePos x="0" y="0"/>
            <wp:positionH relativeFrom="column">
              <wp:posOffset>718873</wp:posOffset>
            </wp:positionH>
            <wp:positionV relativeFrom="paragraph">
              <wp:posOffset>-97316</wp:posOffset>
            </wp:positionV>
            <wp:extent cx="6873411" cy="4167006"/>
            <wp:effectExtent l="0" t="0" r="0" b="0"/>
            <wp:wrapNone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>
                      <a:alphaModFix am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411" cy="4167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/>
            <w:bCs/>
          </w:rPr>
          <w:alias w:val="Certificate:"/>
          <w:tag w:val="Certificate:"/>
          <w:id w:val="-1745719087"/>
          <w:placeholder>
            <w:docPart w:val="E8E3B691FC74314C937226E3A13C8A46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Certificate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rStyle w:val="IntenseEmphasis"/>
            <w:b/>
            <w:bCs/>
          </w:rPr>
          <w:alias w:val="Of:"/>
          <w:tag w:val="Of:"/>
          <w:id w:val="377671105"/>
          <w:placeholder>
            <w:docPart w:val="95891B3D773534459AE413A4A508C21A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  <w:caps/>
          </w:rPr>
        </w:sdtEndPr>
        <w:sdtContent>
          <w:r w:rsidR="00552B31" w:rsidRPr="00660F57">
            <w:rPr>
              <w:rStyle w:val="IntenseEmphasis"/>
              <w:b/>
              <w:bCs/>
            </w:rPr>
            <w:t>of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b/>
            <w:bCs/>
          </w:rPr>
          <w:alias w:val="Achievement:"/>
          <w:tag w:val="Achievement:"/>
          <w:id w:val="-559483235"/>
          <w:placeholder>
            <w:docPart w:val="A615E227F46FF744AB27D4AA42269993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Achievement</w:t>
          </w:r>
        </w:sdtContent>
      </w:sdt>
    </w:p>
    <w:p w14:paraId="6DE768AD" w14:textId="5C8D09D3" w:rsidR="00552B31" w:rsidRPr="000F65A9" w:rsidRDefault="00F43384" w:rsidP="00441FBB">
      <w:pPr>
        <w:pStyle w:val="Name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Lucky Revanna</w:t>
      </w:r>
    </w:p>
    <w:sdt>
      <w:sdtPr>
        <w:rPr>
          <w:b/>
          <w:bCs/>
        </w:rPr>
        <w:alias w:val="Has successfully completed the:"/>
        <w:tag w:val="Has successfully completed the:"/>
        <w:id w:val="-104276949"/>
        <w:placeholder>
          <w:docPart w:val="C4C89869E2DD6C48935DF36FCD869D58"/>
        </w:placeholder>
        <w:temporary/>
        <w:showingPlcHdr/>
        <w15:appearance w15:val="hidden"/>
      </w:sdtPr>
      <w:sdtEndPr/>
      <w:sdtContent>
        <w:p w14:paraId="61A7A95C" w14:textId="77777777" w:rsidR="00552B31" w:rsidRPr="00660F57" w:rsidRDefault="00552B31" w:rsidP="00552B31">
          <w:pPr>
            <w:pStyle w:val="Heading1"/>
            <w:rPr>
              <w:b/>
              <w:bCs/>
              <w:caps w:val="0"/>
              <w:color w:val="332411" w:themeColor="text2"/>
              <w:spacing w:val="15"/>
            </w:rPr>
          </w:pPr>
          <w:r w:rsidRPr="00660F57">
            <w:rPr>
              <w:b/>
              <w:bCs/>
            </w:rPr>
            <w:t>Has Successfully Completed The</w:t>
          </w:r>
        </w:p>
      </w:sdtContent>
    </w:sdt>
    <w:p w14:paraId="79BA8432" w14:textId="2B5A02DE" w:rsidR="00CE567B" w:rsidRDefault="00552B31" w:rsidP="00AF3347">
      <w:pPr>
        <w:rPr>
          <w:b/>
          <w:bCs/>
          <w:position w:val="-12"/>
        </w:rPr>
      </w:pPr>
      <w:r w:rsidRPr="00660F57">
        <w:rPr>
          <w:b/>
          <w:bCs/>
          <w:position w:val="-12"/>
        </w:rPr>
        <w:t xml:space="preserve"> </w:t>
      </w:r>
      <w:r w:rsidR="000A768A">
        <w:rPr>
          <w:b/>
          <w:bCs/>
          <w:position w:val="-12"/>
        </w:rPr>
        <w:t xml:space="preserve"> </w:t>
      </w:r>
      <w:r w:rsidRPr="00660F57">
        <w:rPr>
          <w:b/>
          <w:bCs/>
          <w:position w:val="-12"/>
        </w:rPr>
        <w:t xml:space="preserve"> </w:t>
      </w:r>
    </w:p>
    <w:p w14:paraId="781919A4" w14:textId="60114F67" w:rsidR="00552B31" w:rsidRPr="00E050EC" w:rsidRDefault="00AF3347" w:rsidP="00AF3347">
      <w:pPr>
        <w:rPr>
          <w:rFonts w:ascii="David" w:hAnsi="David" w:cs="David"/>
          <w:b/>
          <w:bCs/>
          <w:sz w:val="28"/>
          <w:szCs w:val="28"/>
        </w:rPr>
      </w:pPr>
      <w:r w:rsidRPr="00E050EC">
        <w:rPr>
          <w:rFonts w:ascii="David" w:hAnsi="David" w:cs="David"/>
          <w:b/>
          <w:bCs/>
          <w:sz w:val="28"/>
          <w:szCs w:val="28"/>
        </w:rPr>
        <w:t>STEM &amp; Leaf Corps Special</w:t>
      </w:r>
      <w:r w:rsidR="000A768A" w:rsidRPr="00E050EC">
        <w:rPr>
          <w:b/>
          <w:bCs/>
          <w:sz w:val="28"/>
          <w:szCs w:val="28"/>
        </w:rPr>
        <w:t xml:space="preserve"> </w:t>
      </w:r>
      <w:r w:rsidRPr="00E050EC">
        <w:rPr>
          <w:rFonts w:ascii="David" w:hAnsi="David" w:cs="David" w:hint="cs"/>
          <w:b/>
          <w:bCs/>
          <w:sz w:val="28"/>
          <w:szCs w:val="28"/>
        </w:rPr>
        <w:t>Topics Program</w:t>
      </w:r>
      <w:r w:rsidR="000A768A" w:rsidRPr="00E050EC">
        <w:rPr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351"/>
        <w:tblW w:w="13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35"/>
        <w:gridCol w:w="6577"/>
        <w:gridCol w:w="3522"/>
      </w:tblGrid>
      <w:tr w:rsidR="00CE567B" w:rsidRPr="00660F57" w14:paraId="6D51F405" w14:textId="77777777" w:rsidTr="00CE567B">
        <w:trPr>
          <w:trHeight w:val="768"/>
        </w:trPr>
        <w:tc>
          <w:tcPr>
            <w:tcW w:w="3535" w:type="dxa"/>
            <w:vAlign w:val="center"/>
          </w:tcPr>
          <w:p w14:paraId="5C23F29E" w14:textId="77777777" w:rsidR="00CE567B" w:rsidRPr="00660F57" w:rsidRDefault="00CE567B" w:rsidP="00CE567B">
            <w:pPr>
              <w:pStyle w:val="Year"/>
              <w:jc w:val="both"/>
              <w:rPr>
                <w:b/>
                <w:bCs/>
              </w:rPr>
            </w:pPr>
          </w:p>
        </w:tc>
        <w:tc>
          <w:tcPr>
            <w:tcW w:w="6577" w:type="dxa"/>
            <w:vAlign w:val="center"/>
          </w:tcPr>
          <w:p w14:paraId="6A1F7774" w14:textId="77777777" w:rsidR="00CE567B" w:rsidRPr="00660F57" w:rsidRDefault="00CE567B" w:rsidP="00CE567B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C0B5B06" wp14:editId="5AAFF515">
                      <wp:simplePos x="0" y="0"/>
                      <wp:positionH relativeFrom="column">
                        <wp:posOffset>138879</wp:posOffset>
                      </wp:positionH>
                      <wp:positionV relativeFrom="paragraph">
                        <wp:posOffset>-56907</wp:posOffset>
                      </wp:positionV>
                      <wp:extent cx="3698240" cy="481330"/>
                      <wp:effectExtent l="0" t="0" r="0" b="127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8240" cy="48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86DDE" w14:textId="77777777" w:rsidR="00CE567B" w:rsidRPr="004673F2" w:rsidRDefault="00CE567B" w:rsidP="00CE567B">
                                  <w:pPr>
                                    <w:pStyle w:val="SignatureLine"/>
                                    <w:rPr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</w:rPr>
                                    <w:drawing>
                                      <wp:inline distT="0" distB="0" distL="0" distR="0" wp14:anchorId="612BC2BA" wp14:editId="66DA34AE">
                                        <wp:extent cx="2514600" cy="468600"/>
                                        <wp:effectExtent l="12700" t="12700" r="12700" b="14605"/>
                                        <wp:docPr id="54" name="Picture 54" descr="Text, lette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Picture 50" descr="Text, letter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3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2861" cy="4775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B5B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10.95pt;margin-top:-4.5pt;width:291.2pt;height:37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" fillcolor="white [3212]" stroked="f" strokeweight=".5pt">
                      <v:textbox>
                        <w:txbxContent>
                          <w:p w14:paraId="61C86DDE" w14:textId="77777777" w:rsidR="00CE567B" w:rsidRPr="004673F2" w:rsidRDefault="00CE567B" w:rsidP="00CE567B">
                            <w:pPr>
                              <w:pStyle w:val="Signatur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612BC2BA" wp14:editId="66DA34AE">
                                  <wp:extent cx="2514600" cy="468600"/>
                                  <wp:effectExtent l="12700" t="12700" r="12700" b="14605"/>
                                  <wp:docPr id="54" name="Picture 54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861" cy="477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 xml:space="preserve">William </w:t>
            </w:r>
            <w:proofErr w:type="spellStart"/>
            <w:r>
              <w:rPr>
                <w:rStyle w:val="Emphasis"/>
              </w:rPr>
              <w:t>Kariampuzha</w:t>
            </w:r>
            <w:proofErr w:type="spellEnd"/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2" w:type="dxa"/>
            <w:vAlign w:val="center"/>
          </w:tcPr>
          <w:p w14:paraId="54369819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4D75D3B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3C471A9F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0ED5202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213E47B7" w14:textId="77777777" w:rsidR="00CE567B" w:rsidRPr="00660F57" w:rsidRDefault="00CE567B" w:rsidP="00CE567B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454585A6" w14:textId="6E896F93" w:rsidR="000F65A9" w:rsidRPr="00E050EC" w:rsidRDefault="00CE567B" w:rsidP="00772348">
      <w:pPr>
        <w:pStyle w:val="SpaceBelow"/>
        <w:rPr>
          <w:rFonts w:ascii="David" w:hAnsi="David" w:cs="David"/>
          <w:b/>
          <w:bCs/>
          <w:sz w:val="28"/>
          <w:szCs w:val="28"/>
        </w:rPr>
      </w:pPr>
      <w:r w:rsidRPr="00AF3347">
        <w:rPr>
          <w:rFonts w:ascii="David" w:hAnsi="David" w:cs="David" w:hint="cs"/>
          <w:b/>
          <w:bCs/>
        </w:rPr>
        <w:t xml:space="preserve"> 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>Biotech</w:t>
      </w:r>
      <w:r w:rsidR="006F36F0" w:rsidRPr="00E050EC">
        <w:rPr>
          <w:rFonts w:ascii="David" w:hAnsi="David" w:cs="David" w:hint="cs"/>
          <w:b/>
          <w:bCs/>
          <w:sz w:val="28"/>
          <w:szCs w:val="28"/>
        </w:rPr>
        <w:t>nology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 xml:space="preserve"> Journal Club</w:t>
      </w:r>
    </w:p>
    <w:tbl>
      <w:tblPr>
        <w:tblpPr w:leftFromText="180" w:rightFromText="180" w:vertAnchor="text" w:horzAnchor="margin" w:tblpY="813"/>
        <w:tblW w:w="1365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41"/>
        <w:gridCol w:w="6588"/>
        <w:gridCol w:w="3529"/>
      </w:tblGrid>
      <w:tr w:rsidR="00E050EC" w:rsidRPr="00660F57" w14:paraId="43051CC2" w14:textId="77777777" w:rsidTr="00E050EC">
        <w:trPr>
          <w:trHeight w:val="1316"/>
        </w:trPr>
        <w:tc>
          <w:tcPr>
            <w:tcW w:w="3541" w:type="dxa"/>
            <w:vAlign w:val="center"/>
          </w:tcPr>
          <w:p w14:paraId="777AA530" w14:textId="77777777" w:rsidR="00E050EC" w:rsidRPr="002934D9" w:rsidRDefault="00E050EC" w:rsidP="00E050EC">
            <w:pPr>
              <w:pStyle w:val="Date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</w:rPr>
              <w:t>Spring</w:t>
            </w:r>
          </w:p>
          <w:p w14:paraId="37200EB6" w14:textId="77777777" w:rsidR="00E050EC" w:rsidRPr="00660F57" w:rsidRDefault="00E050EC" w:rsidP="00E050EC">
            <w:pPr>
              <w:pStyle w:val="Year"/>
              <w:rPr>
                <w:b/>
                <w:bCs/>
              </w:rPr>
            </w:pPr>
            <w:r w:rsidRPr="002934D9">
              <w:rPr>
                <w:rFonts w:cs="David"/>
                <w:b/>
                <w:bCs/>
              </w:rPr>
              <w:t>202</w:t>
            </w:r>
            <w:r>
              <w:rPr>
                <w:rFonts w:cs="David"/>
                <w:b/>
                <w:bCs/>
              </w:rPr>
              <w:t>1</w:t>
            </w:r>
          </w:p>
        </w:tc>
        <w:tc>
          <w:tcPr>
            <w:tcW w:w="6588" w:type="dxa"/>
            <w:vAlign w:val="center"/>
          </w:tcPr>
          <w:p w14:paraId="63E121B9" w14:textId="77777777" w:rsidR="00E050EC" w:rsidRPr="00660F57" w:rsidRDefault="00E050EC" w:rsidP="00E050EC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62D1AA4" wp14:editId="7B63C91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-145415</wp:posOffset>
                      </wp:positionV>
                      <wp:extent cx="3671570" cy="482600"/>
                      <wp:effectExtent l="0" t="0" r="11430" b="1270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570" cy="482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0040E" w14:textId="77777777" w:rsidR="00E050EC" w:rsidRPr="00A646BD" w:rsidRDefault="00E050EC" w:rsidP="00E050EC">
                                  <w:pPr>
                                    <w:pStyle w:val="SignatureLine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646BD"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4998468E" wp14:editId="71D79BA3">
                                        <wp:extent cx="2153177" cy="517525"/>
                                        <wp:effectExtent l="0" t="0" r="6350" b="3175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Picture 66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57792" cy="566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D1AA4" id="Text Box 64" o:spid="_x0000_s1027" type="#_x0000_t202" style="position:absolute;margin-left:11.4pt;margin-top:-11.45pt;width:289.1pt;height:3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" fillcolor="white [3201]" strokecolor="white [3212]" strokeweight="1pt">
                      <v:textbox>
                        <w:txbxContent>
                          <w:p w14:paraId="26B0040E" w14:textId="77777777" w:rsidR="00E050EC" w:rsidRPr="00A646BD" w:rsidRDefault="00E050EC" w:rsidP="00E050EC">
                            <w:pPr>
                              <w:pStyle w:val="SignatureLine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46BD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998468E" wp14:editId="71D79BA3">
                                  <wp:extent cx="2153177" cy="517525"/>
                                  <wp:effectExtent l="0" t="0" r="6350" b="317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Picture 66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792" cy="56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>Charles Zhu</w:t>
            </w:r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9" w:type="dxa"/>
            <w:vAlign w:val="center"/>
          </w:tcPr>
          <w:p w14:paraId="4ED7AC98" w14:textId="77777777" w:rsidR="00E050EC" w:rsidRPr="00660F57" w:rsidRDefault="00E050EC" w:rsidP="00E050EC">
            <w:pPr>
              <w:pStyle w:val="NoSpacing"/>
              <w:rPr>
                <w:b/>
                <w:bCs/>
              </w:rPr>
            </w:pPr>
            <w:r w:rsidRPr="00660F57">
              <w:rPr>
                <w:b/>
                <w:bCs/>
                <w:noProof/>
                <w:lang w:eastAsia="en-US"/>
              </w:rPr>
              <w:drawing>
                <wp:inline distT="0" distB="0" distL="0" distR="0" wp14:anchorId="3E264415" wp14:editId="5D0EB377">
                  <wp:extent cx="1662348" cy="975638"/>
                  <wp:effectExtent l="0" t="0" r="1905" b="2540"/>
                  <wp:docPr id="48" name="Picture 4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82" cy="106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D6E51" w14:textId="38F3AA8D" w:rsidR="000F65A9" w:rsidRDefault="000F65A9" w:rsidP="009D32AE">
      <w:pPr>
        <w:pStyle w:val="SpaceBelow"/>
        <w:jc w:val="both"/>
      </w:pPr>
    </w:p>
    <w:sectPr w:rsidR="000F65A9">
      <w:headerReference w:type="default" r:id="rId19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1293" w14:textId="77777777" w:rsidR="00D41336" w:rsidRDefault="00D41336" w:rsidP="00C4485E">
      <w:r>
        <w:separator/>
      </w:r>
    </w:p>
  </w:endnote>
  <w:endnote w:type="continuationSeparator" w:id="0">
    <w:p w14:paraId="6C40F920" w14:textId="77777777" w:rsidR="00D41336" w:rsidRDefault="00D41336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B2B40" w14:textId="77777777" w:rsidR="00D41336" w:rsidRDefault="00D41336" w:rsidP="00C4485E">
      <w:r>
        <w:separator/>
      </w:r>
    </w:p>
  </w:footnote>
  <w:footnote w:type="continuationSeparator" w:id="0">
    <w:p w14:paraId="3CA3B395" w14:textId="77777777" w:rsidR="00D41336" w:rsidRDefault="00D41336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9F351" w14:textId="77777777"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36EAAF" wp14:editId="50D608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94BD0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3736EAAF" id="Group 45" o:spid="_x0000_s1028" alt="&quot;&quot;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">
              <v:group id="Group 54" o:spid="_x0000_s1029" alt="Two-tone filigree frame" style="position:absolute;width:96113;height:74549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<o:lock v:ext="edit" aspectratio="t"/>
                <v:group id="Group 2" o:spid="_x0000_s1030" style="position:absolute;left:1618;width:96187;height:74612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o:lock v:ext="edit" aspectratio="t"/>
                  <v:shape id="Freeform 4" o:spid="_x0000_s1031" style="position:absolute;left:92837;top:61023;width:4778;height:7795;visibility:visible;mso-wrap-style:square;v-text-anchor:top" coordsize="301,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&#13;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2" style="position:absolute;left:91027;top:67405;width:6778;height:6636;visibility:visible;mso-wrap-style:square;v-text-anchor:top" coordsize="427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&#13;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3" style="position:absolute;left:91471;top:66532;width:6176;height:5556;visibility:visible;mso-wrap-style:square;v-text-anchor:top" coordsize="389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&#13;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4" style="position:absolute;left:87169;top:68056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&#13;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5" style="position:absolute;left:89423;top:71882;width:5795;height:2428;visibility:visible;mso-wrap-style:square;v-text-anchor:top" coordsize="365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&#13;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6" style="position:absolute;left:7588;top:73660;width:84074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" fillcolor="#332411 [3215]" stroked="f" strokeweight="0"/>
                  <v:shape id="Freeform 10" o:spid="_x0000_s1037" style="position:absolute;left:1618;top:6175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&#13;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8" style="position:absolute;left:1778;top:67405;width:6794;height:6636;visibility:visible;mso-wrap-style:square;v-text-anchor:top" coordsize="428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&#13;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9" style="position:absolute;left:1952;top:66532;width:6144;height:5556;visibility:visible;mso-wrap-style:square;v-text-anchor:top" coordsize="387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&#13;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40" style="position:absolute;left:3762;top:68056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&#13;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41" style="position:absolute;left:4365;top:71882;width:5779;height:2428;visibility:visible;mso-wrap-style:square;v-text-anchor:top" coordsize="364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&#13;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2" style="position:absolute;left:1984;top:5603;width:4747;height:7811;visibility:visible;mso-wrap-style:square;v-text-anchor:top" coordsize="299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&#13;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3" style="position:absolute;left:1778;top:349;width:6794;height:6651;visibility:visible;mso-wrap-style:square;v-text-anchor:top" coordsize="428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&#13;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4" style="position:absolute;left:1952;top:2317;width:6144;height:5572;visibility:visible;mso-wrap-style:square;v-text-anchor:top" coordsize="38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&#13;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5" style="position:absolute;left:3762;top:1778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&#13;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6" style="position:absolute;left:4365;top:79;width:5779;height:2445;visibility:visible;mso-wrap-style:square;v-text-anchor:top" coordsize="364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&#13;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7" style="position:absolute;left:1698;top:7350;width:381;height:59690;visibility:visible;mso-wrap-style:square;v-text-anchor:top" coordsize="24,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&#13;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8" style="position:absolute;left:7858;top:349;width:84042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" fillcolor="#332411 [3215]" stroked="f" strokeweight="0"/>
                  <v:shape id="Freeform 22" o:spid="_x0000_s1049" style="position:absolute;left:92837;top:560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&#13;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50" style="position:absolute;left:91027;top:349;width:6778;height:6651;visibility:visible;mso-wrap-style:square;v-text-anchor:top" coordsize="427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&#13;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51" style="position:absolute;left:91471;top:2317;width:6176;height:5572;visibility:visible;mso-wrap-style:square;v-text-anchor:top" coordsize="389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&#13;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2" style="position:absolute;left:87169;top:1778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&#13;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3" style="position:absolute;left:89423;top:79;width:5795;height:2445;visibility:visible;mso-wrap-style:square;v-text-anchor:top" coordsize="365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&#13;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4" style="position:absolute;left:97329;top:7413;width:381;height:59722;visibility:visible;mso-wrap-style:square;v-text-anchor:top" coordsize="24,3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&#13;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5" style="position:absolute;left:48990;width:11985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&#13;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6" style="position:absolute;left:37893;width:11986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&#13;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7" style="position:absolute;left:66786;top:1000;width:6413;height:3175;visibility:visible;mso-wrap-style:square;v-text-anchor:top" coordsize="404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&#13;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8" style="position:absolute;left:72691;top:3524;width:1080;height:1302;visibility:visible;mso-wrap-style:square;v-text-anchor:top" coordsize="68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&#13;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9" style="position:absolute;left:25701;top:1000;width:6398;height:3175;visibility:visible;mso-wrap-style:square;v-text-anchor:top" coordsize="403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&#13;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60" style="position:absolute;left:25130;top:3524;width:1063;height:1302;visibility:visible;mso-wrap-style:square;v-text-anchor:top" coordsize="67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&#13;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61" style="position:absolute;left:72691;top:508;width:15113;height:4540;visibility:visible;mso-wrap-style:square;v-text-anchor:top" coordsize="952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&#13;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2" style="position:absolute;left:10858;top:174;width:15161;height:4032;visibility:visible;mso-wrap-style:square;v-text-anchor:top" coordsize="955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&#13;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3" style="position:absolute;left:38338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&#13;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4" style="position:absolute;left:49434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&#13;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5" style="position:absolute;left:26082;top:70453;width:6445;height:3175;visibility:visible;mso-wrap-style:square;v-text-anchor:top" coordsize="406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&#13;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6" style="position:absolute;left:25511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&#13;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7" style="position:absolute;left:67183;top:70453;width:6429;height:3175;visibility:visible;mso-wrap-style:square;v-text-anchor:top" coordsize="405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&#13;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8" style="position:absolute;left:73104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&#13;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9" style="position:absolute;left:11477;top:69596;width:15145;height:4540;visibility:visible;mso-wrap-style:square;v-text-anchor:top" coordsize="954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&#13;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70" style="position:absolute;left:73294;top:70405;width:15129;height:4064;visibility:visible;mso-wrap-style:square;v-text-anchor:top" coordsize="953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&#13;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71" style="position:absolute;left:2069;top:417;width:95663;height:73596;visibility:visible;mso-wrap-style:square;v-text-anchor:top" coordsize="6026,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&#13;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2" alt="Award seal art" style="position:absolute;left:6953;top:47910;width:19111;height:19111" coordsize="22637,2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o:lock v:ext="edit" aspectratio="t"/>
                <v:shape id="Freeform 58" o:spid="_x0000_s1073" alt="Award seal art" style="position:absolute;width:22637;height:22685;visibility:visible;mso-wrap-style:square;v-text-anchor:top" coordsize="201,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&#13;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4" style="position:absolute;left:1920;top:1698;width:18923;height:19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" filled="f" strokecolor="#332411 [3215]" strokeweight=".30869mm">
                  <v:stroke joinstyle="miter"/>
                </v:oval>
                <v:oval id="Oval 60" o:spid="_x0000_s1075" style="position:absolute;left:2254;top:2032;width:18240;height:18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" filled="f" strokecolor="#332411 [3215]" strokeweight="0">
                  <v:stroke joinstyle="miter"/>
                  <v:textbox inset="0,0,0,0">
                    <w:txbxContent>
                      <w:p w14:paraId="3E094BD0" w14:textId="77777777"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8B"/>
    <w:rsid w:val="00033496"/>
    <w:rsid w:val="00033933"/>
    <w:rsid w:val="00082519"/>
    <w:rsid w:val="0008770B"/>
    <w:rsid w:val="000A768A"/>
    <w:rsid w:val="000C6F61"/>
    <w:rsid w:val="000F65A9"/>
    <w:rsid w:val="00172433"/>
    <w:rsid w:val="0025397A"/>
    <w:rsid w:val="0026624E"/>
    <w:rsid w:val="002934D9"/>
    <w:rsid w:val="002F022F"/>
    <w:rsid w:val="003954D4"/>
    <w:rsid w:val="00406005"/>
    <w:rsid w:val="00415876"/>
    <w:rsid w:val="0043724C"/>
    <w:rsid w:val="00441FBB"/>
    <w:rsid w:val="004673F2"/>
    <w:rsid w:val="00475043"/>
    <w:rsid w:val="004A1106"/>
    <w:rsid w:val="004A7FDD"/>
    <w:rsid w:val="004C4351"/>
    <w:rsid w:val="004C440F"/>
    <w:rsid w:val="00512823"/>
    <w:rsid w:val="00552B31"/>
    <w:rsid w:val="0055665A"/>
    <w:rsid w:val="005B3C48"/>
    <w:rsid w:val="00653FA3"/>
    <w:rsid w:val="00660F57"/>
    <w:rsid w:val="006F36F0"/>
    <w:rsid w:val="00700B1A"/>
    <w:rsid w:val="00772348"/>
    <w:rsid w:val="007B78B4"/>
    <w:rsid w:val="007C536E"/>
    <w:rsid w:val="0082197B"/>
    <w:rsid w:val="008D21A9"/>
    <w:rsid w:val="008D4303"/>
    <w:rsid w:val="009268D9"/>
    <w:rsid w:val="00944A5F"/>
    <w:rsid w:val="00953F94"/>
    <w:rsid w:val="00962E73"/>
    <w:rsid w:val="00985411"/>
    <w:rsid w:val="009D32AE"/>
    <w:rsid w:val="00A442A8"/>
    <w:rsid w:val="00A646BD"/>
    <w:rsid w:val="00A91ACD"/>
    <w:rsid w:val="00AA78DE"/>
    <w:rsid w:val="00AF3347"/>
    <w:rsid w:val="00B218D0"/>
    <w:rsid w:val="00B5178B"/>
    <w:rsid w:val="00B52164"/>
    <w:rsid w:val="00B53952"/>
    <w:rsid w:val="00B66603"/>
    <w:rsid w:val="00B8040E"/>
    <w:rsid w:val="00BA094D"/>
    <w:rsid w:val="00BE3F33"/>
    <w:rsid w:val="00C4485E"/>
    <w:rsid w:val="00C70768"/>
    <w:rsid w:val="00CC2518"/>
    <w:rsid w:val="00CC2EA8"/>
    <w:rsid w:val="00CE567B"/>
    <w:rsid w:val="00D20D5E"/>
    <w:rsid w:val="00D41336"/>
    <w:rsid w:val="00D440D0"/>
    <w:rsid w:val="00DB25B2"/>
    <w:rsid w:val="00DD49CB"/>
    <w:rsid w:val="00E050EC"/>
    <w:rsid w:val="00E37A93"/>
    <w:rsid w:val="00E404E5"/>
    <w:rsid w:val="00E73E07"/>
    <w:rsid w:val="00F06838"/>
    <w:rsid w:val="00F43384"/>
    <w:rsid w:val="00F76F1A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BE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rsid w:val="00441FBB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BE3F33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BE3F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B52164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SpaceBelow">
    <w:name w:val="Space Below"/>
    <w:basedOn w:val="NoSpacing"/>
    <w:qFormat/>
    <w:rsid w:val="00772348"/>
    <w:pPr>
      <w:spacing w:after="1800"/>
    </w:pPr>
  </w:style>
  <w:style w:type="paragraph" w:styleId="Revision">
    <w:name w:val="Revision"/>
    <w:hidden/>
    <w:uiPriority w:val="99"/>
    <w:semiHidden/>
    <w:rsid w:val="009D32A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0.wd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hollywood9162/Downloads/tf04027254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3B691FC74314C937226E3A13C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DD3E1-58CC-4B43-8184-F2B80B2B728E}"/>
      </w:docPartPr>
      <w:docPartBody>
        <w:p w:rsidR="00F61AC8" w:rsidRDefault="00557394">
          <w:pPr>
            <w:pStyle w:val="E8E3B691FC74314C937226E3A13C8A46"/>
          </w:pPr>
          <w:r>
            <w:t>Certificate</w:t>
          </w:r>
        </w:p>
      </w:docPartBody>
    </w:docPart>
    <w:docPart>
      <w:docPartPr>
        <w:name w:val="95891B3D773534459AE413A4A508C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273E-4837-E943-B9D0-3883B3F0A36B}"/>
      </w:docPartPr>
      <w:docPartBody>
        <w:p w:rsidR="00F61AC8" w:rsidRDefault="00557394">
          <w:pPr>
            <w:pStyle w:val="95891B3D773534459AE413A4A508C21A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A615E227F46FF744AB27D4AA4226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D8201-E4AD-1C4F-9E74-E0AD31E3DF98}"/>
      </w:docPartPr>
      <w:docPartBody>
        <w:p w:rsidR="00F61AC8" w:rsidRDefault="00557394">
          <w:pPr>
            <w:pStyle w:val="A615E227F46FF744AB27D4AA42269993"/>
          </w:pPr>
          <w:r>
            <w:t>Achievement</w:t>
          </w:r>
        </w:p>
      </w:docPartBody>
    </w:docPart>
    <w:docPart>
      <w:docPartPr>
        <w:name w:val="C4C89869E2DD6C48935DF36FCD86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0C98-B79E-F44E-AE0A-92E1C10EA352}"/>
      </w:docPartPr>
      <w:docPartBody>
        <w:p w:rsidR="00F61AC8" w:rsidRDefault="00557394">
          <w:pPr>
            <w:pStyle w:val="C4C89869E2DD6C48935DF36FCD869D58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4"/>
    <w:rsid w:val="000669A4"/>
    <w:rsid w:val="00341654"/>
    <w:rsid w:val="004D1104"/>
    <w:rsid w:val="00541644"/>
    <w:rsid w:val="00557394"/>
    <w:rsid w:val="00657682"/>
    <w:rsid w:val="00680983"/>
    <w:rsid w:val="00DB2F34"/>
    <w:rsid w:val="00F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3B691FC74314C937226E3A13C8A46">
    <w:name w:val="E8E3B691FC74314C937226E3A13C8A46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5891B3D773534459AE413A4A508C21A">
    <w:name w:val="95891B3D773534459AE413A4A508C21A"/>
  </w:style>
  <w:style w:type="paragraph" w:customStyle="1" w:styleId="A615E227F46FF744AB27D4AA42269993">
    <w:name w:val="A615E227F46FF744AB27D4AA42269993"/>
  </w:style>
  <w:style w:type="paragraph" w:customStyle="1" w:styleId="93AF3417660C0A4986F5E3BF8DF9F638">
    <w:name w:val="93AF3417660C0A4986F5E3BF8DF9F638"/>
  </w:style>
  <w:style w:type="paragraph" w:customStyle="1" w:styleId="C4C89869E2DD6C48935DF36FCD869D58">
    <w:name w:val="C4C89869E2DD6C48935DF36FCD869D58"/>
  </w:style>
  <w:style w:type="character" w:styleId="Strong">
    <w:name w:val="Strong"/>
    <w:basedOn w:val="DefaultParagraphFont"/>
    <w:uiPriority w:val="8"/>
    <w:unhideWhenUsed/>
    <w:qFormat/>
    <w:rsid w:val="00F61AC8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Emphasis">
    <w:name w:val="Emphasis"/>
    <w:basedOn w:val="DefaultParagraphFont"/>
    <w:uiPriority w:val="9"/>
    <w:unhideWhenUsed/>
    <w:qFormat/>
    <w:rsid w:val="00F61AC8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C51C-0AFF-6E42-9703-0D6804DE8E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tf04027254_win32.dotx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2021-03-17T23:34:00Z</dcterms:created>
  <dcterms:modified xsi:type="dcterms:W3CDTF">2021-03-17T23:36:00Z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