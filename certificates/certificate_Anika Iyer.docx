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Anika Iyer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