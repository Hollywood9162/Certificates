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Garrett Saied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