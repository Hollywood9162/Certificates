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Emma Pitre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