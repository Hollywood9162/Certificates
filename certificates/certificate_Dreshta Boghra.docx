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Dreshta Boghra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