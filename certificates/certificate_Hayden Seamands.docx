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Hayden Seamands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