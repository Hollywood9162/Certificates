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Suhani Goswami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