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Prashamsa Ghimire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